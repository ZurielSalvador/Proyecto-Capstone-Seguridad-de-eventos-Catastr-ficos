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6EF93131" w:rsidR="00692571" w:rsidRDefault="00BE7FA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25</w:t>
            </w:r>
            <w:r w:rsidR="00363F7D">
              <w:rPr>
                <w:color w:val="000000"/>
              </w:rPr>
              <w:t xml:space="preserve"> de agosto</w:t>
            </w:r>
            <w:r w:rsidR="0054609E">
              <w:rPr>
                <w:color w:val="000000"/>
              </w:rPr>
              <w:t xml:space="preserve"> de 202</w:t>
            </w:r>
            <w:r>
              <w:rPr>
                <w:color w:val="000000"/>
              </w:rPr>
              <w:t>5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77777777" w:rsidR="00692571" w:rsidRDefault="0054609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4C3B67C0" w14:textId="1F30D661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 xml:space="preserve">Plan de acción del Proyecto </w:t>
            </w:r>
            <w:proofErr w:type="spellStart"/>
            <w:r>
              <w:t>Capstone</w:t>
            </w:r>
            <w:proofErr w:type="spellEnd"/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 xml:space="preserve">Plan de acción del proyecto </w:t>
      </w:r>
      <w:proofErr w:type="spellStart"/>
      <w:r>
        <w:rPr>
          <w:rFonts w:ascii="Ubuntu Light" w:hAnsi="Ubuntu Light"/>
        </w:rPr>
        <w:t>Capstone</w:t>
      </w:r>
      <w:proofErr w:type="spellEnd"/>
    </w:p>
    <w:p w14:paraId="4C3B67D1" w14:textId="19BCA425" w:rsidR="00692571" w:rsidRDefault="000D12BF" w:rsidP="00363F7D">
      <w:pPr>
        <w:pStyle w:val="Subttulo"/>
        <w:rPr>
          <w:rFonts w:ascii="Ubuntu Light" w:hAnsi="Ubuntu Light"/>
        </w:rPr>
      </w:pPr>
      <w:r w:rsidRPr="000D12BF">
        <w:rPr>
          <w:rFonts w:ascii="Ubuntu Light" w:hAnsi="Ubuntu Light"/>
        </w:rPr>
        <w:t>Seguridad de eventos Catastróficos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B73596" w:rsidRPr="00B73596" w14:paraId="1C9615C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1CDE7FC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2E19441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2832EE0A" w:rsidR="00B73596" w:rsidRPr="00B73596" w:rsidRDefault="002B5433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22</w:t>
            </w:r>
          </w:p>
        </w:tc>
      </w:tr>
      <w:tr w:rsidR="00B73596" w:rsidRPr="00B73596" w14:paraId="1271F534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447688FC" w14:textId="381F83E6" w:rsidR="00B73596" w:rsidRPr="00B73596" w:rsidRDefault="002B5433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Victor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Zuriel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Dominguez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Salvador</w:t>
            </w:r>
          </w:p>
        </w:tc>
      </w:tr>
      <w:tr w:rsidR="00B73596" w:rsidRPr="00B73596" w14:paraId="12D202BD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45F8F22A" w:rsidR="00B73596" w:rsidRPr="00B73596" w:rsidRDefault="002B5433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Eduardo Cabrera </w:t>
            </w:r>
            <w:r w:rsidR="00CA5AB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Mendoza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</w:p>
        </w:tc>
      </w:tr>
      <w:tr w:rsidR="00B73596" w:rsidRPr="00B73596" w14:paraId="7442DD8C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DBFD1D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2E131DD" w14:textId="64FB4931" w:rsidR="00B73596" w:rsidRPr="00B73596" w:rsidRDefault="00CA5AB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José</w:t>
            </w:r>
            <w:r w:rsidR="002B543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Ernesto Calvillo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Lizárraga</w:t>
            </w:r>
          </w:p>
        </w:tc>
      </w:tr>
      <w:tr w:rsidR="00B73596" w:rsidRPr="00B73596" w14:paraId="720A3753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6C91DA98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50B879E8" w:rsidR="00B73596" w:rsidRPr="00B73596" w:rsidRDefault="00810EDF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Victor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Zuriel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Dominguez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Salvador</w:t>
            </w:r>
          </w:p>
        </w:tc>
      </w:tr>
      <w:tr w:rsidR="00B73596" w:rsidRPr="00B73596" w14:paraId="38ADAF86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414AFEB" w14:textId="46A46766" w:rsidR="00B73596" w:rsidRPr="00B73596" w:rsidRDefault="00810EDF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810ED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Seguridad de eventos Catastróficos</w:t>
            </w:r>
          </w:p>
        </w:tc>
      </w:tr>
      <w:tr w:rsidR="00B73596" w:rsidRPr="00B73596" w14:paraId="6C60EF45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4FECCEE0" w14:textId="51645619" w:rsidR="00810EDF" w:rsidRDefault="00810EDF" w:rsidP="000D12BF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Detectar de manera más rápida y efectiva a los siniestros que pueden ocurrir de manera espontane</w:t>
            </w:r>
            <w:r w:rsidR="0030348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 (Incendio, temblores etc.). Avisar a los cuerpos de seguridad para salvar vida. </w:t>
            </w:r>
          </w:p>
          <w:p w14:paraId="2638CEC4" w14:textId="2E5CA625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3B850895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20052AE9" w14:textId="014BF93A" w:rsidR="00B73596" w:rsidRDefault="0030348C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Detectar un incendio en un departamento</w:t>
            </w:r>
            <w:r w:rsidR="00B73596"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&lt;Enlistar los objetivos sociales, industriales y técnicos que satisface este proyecto&gt;</w:t>
            </w:r>
          </w:p>
          <w:p w14:paraId="61BA1A04" w14:textId="5F5020BF" w:rsidR="0030348C" w:rsidRPr="00B73596" w:rsidRDefault="0030348C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6520DD91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4B4A226A" w14:textId="026258D3" w:rsidR="00B73596" w:rsidRDefault="0030348C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Avisar a l</w:t>
            </w:r>
            <w:r w:rsidR="00BC2BC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os cuerpos de seguridad (Bomberos, policías y paramédicos, </w:t>
            </w:r>
            <w:r w:rsidR="007929F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etc.)</w:t>
            </w:r>
          </w:p>
          <w:p w14:paraId="1BF6C644" w14:textId="17D7C26A" w:rsidR="00BC2BCE" w:rsidRPr="00B73596" w:rsidRDefault="00BC2BC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D3EE552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A3F7E5F" w14:textId="77777777" w:rsidR="00B73596" w:rsidRDefault="00BC2BC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Señalizar las mejores rutas de evacuación.</w:t>
            </w:r>
          </w:p>
          <w:p w14:paraId="27E66860" w14:textId="106E805F" w:rsidR="00BC2BCE" w:rsidRPr="00B73596" w:rsidRDefault="00BC2BC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25050638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00F0485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1D140B5F" w14:textId="5E0481E0" w:rsidR="00B73596" w:rsidRPr="00B73596" w:rsidRDefault="00BC2BCE" w:rsidP="009128DF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Nuestro proyecto es un sistema de detección de siniestros</w:t>
            </w:r>
            <w:r w:rsidR="007929F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que ocurren en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departamentos que busca prevenir las muertes en estos eventos catastróficos, </w:t>
            </w:r>
            <w:r w:rsidR="004441B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el sistema se basa en sensores que miden diferentes parámetros para determinar si el hogar esta incendiado (temperatura, CO2, etc.) y de acuerdo con ello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proporcio</w:t>
            </w:r>
            <w:r w:rsidR="004441B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nar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rutas de escape </w:t>
            </w:r>
            <w:r w:rsidR="007929F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de acuerdo con el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evento que se esté presentando, así mismo, </w:t>
            </w:r>
            <w:r w:rsidR="007929F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avisar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9128D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 los cuerpos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de seguridad como son los bomberos, policías, paramédicos dependiendo el caso.    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5E242BA7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55E570C5" w14:textId="3E585789" w:rsidR="00B73596" w:rsidRPr="00B73596" w:rsidRDefault="009128DF" w:rsidP="009128DF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Una maqueta de un edificio de departamentos con un prototipo a escala del sistema de sensores y rutas de escape. El prototipo</w:t>
            </w:r>
            <w:r w:rsidR="003209B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consistirá en sensores para detectar el incendio, detectores de</w:t>
            </w:r>
            <w:r w:rsidR="00AD4B2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fuga gas y temblores, para identificar la ruta de escape leds, y actuadores para abrir puertas. 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704E51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4BCE5E4F" w14:textId="0F80D459" w:rsidR="00B73596" w:rsidRPr="00B73596" w:rsidRDefault="00E15662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Planificación de rutas de escape</w:t>
            </w:r>
            <w:r w:rsidR="00A3652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</w:tc>
      </w:tr>
      <w:tr w:rsidR="00B73596" w:rsidRPr="00B73596" w14:paraId="4C7403A2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21D4E4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44B01ABC" w14:textId="7082BFD0" w:rsidR="00B73596" w:rsidRDefault="00A3652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Avisar a las autoridades.</w:t>
            </w:r>
          </w:p>
          <w:p w14:paraId="63057A15" w14:textId="64296AA4" w:rsidR="00B84FBB" w:rsidRDefault="00B84FBB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23ED0ED0" w14:textId="1B388720" w:rsidR="00B84FBB" w:rsidRDefault="00B84FBB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Sistema de detección.</w:t>
            </w:r>
          </w:p>
          <w:p w14:paraId="7F572003" w14:textId="5C5F0783" w:rsidR="00A36525" w:rsidRPr="00B73596" w:rsidRDefault="00A3652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19948D79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19BC3119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3B45E5A" w14:textId="6F786B33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51A8802D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304083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7CBBF4BA" w14:textId="0F4AAEC4" w:rsidR="00B73596" w:rsidRPr="00B73596" w:rsidRDefault="00B84FBB" w:rsidP="00CA5ABE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Tratar de disminuir el número de muertes en siniestros que ocurren en el lugar. Proporcionar de manera preventiva a los usuarios afectados en el momento la posibilidad de poder evacuar de manera seguro de su ambiente actual.  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993DEA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4C28748A" w14:textId="77777777" w:rsidR="00B73596" w:rsidRDefault="00CA5ABE" w:rsidP="00E97509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Rol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Victor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Zuriel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Dominguez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Salvador: </w:t>
            </w:r>
            <w:r w:rsidR="00E9750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Prototipo en físico (maqueta)/ </w:t>
            </w:r>
            <w:r w:rsidR="00E9750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Hardware/</w:t>
            </w:r>
            <w:r w:rsidR="00E9750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E9750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Programación</w:t>
            </w:r>
            <w:r w:rsidR="00E9750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. </w:t>
            </w:r>
          </w:p>
          <w:p w14:paraId="5DF63674" w14:textId="6D3CAF92" w:rsidR="00E97509" w:rsidRPr="00B73596" w:rsidRDefault="00E97509" w:rsidP="00E97509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02B90214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470A3269" w14:textId="77777777" w:rsidR="00B73596" w:rsidRDefault="00CA5ABE" w:rsidP="00E97509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Rol Eduardo Cabrera Mendoza:</w:t>
            </w:r>
            <w:r w:rsidR="00E9750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E9750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Prototipo en físico (maqueta)</w:t>
            </w:r>
            <w:r w:rsidR="00E9750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/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E9750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Hardware/Programación.</w:t>
            </w:r>
          </w:p>
          <w:p w14:paraId="012BA72C" w14:textId="6138470A" w:rsidR="00E97509" w:rsidRPr="00B73596" w:rsidRDefault="00E97509" w:rsidP="00E97509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1085F07B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5B13C46" w14:textId="5CA12458" w:rsidR="00B73596" w:rsidRDefault="00CA5ABE" w:rsidP="00E97509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Rol de José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Ernesto Calvillo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Lizárraga: Documentación/Programación.  </w:t>
            </w:r>
          </w:p>
          <w:p w14:paraId="2CFC2C32" w14:textId="77777777" w:rsidR="00E97509" w:rsidRDefault="00E97509" w:rsidP="00E97509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7BAF5612" w14:textId="33CA5F27" w:rsidR="00CA5ABE" w:rsidRPr="00B73596" w:rsidRDefault="00CA5ABE" w:rsidP="00E97509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0D117B8D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34B50A00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363F7D" w:rsidRDefault="00363F7D" w:rsidP="00363F7D">
      <w:pPr>
        <w:pStyle w:val="Textbody"/>
      </w:pPr>
    </w:p>
    <w:sectPr w:rsidR="00363F7D" w:rsidRPr="00363F7D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2B0EE" w14:textId="77777777" w:rsidR="006F1946" w:rsidRDefault="006F1946">
      <w:r>
        <w:separator/>
      </w:r>
    </w:p>
  </w:endnote>
  <w:endnote w:type="continuationSeparator" w:id="0">
    <w:p w14:paraId="6289BF0E" w14:textId="77777777" w:rsidR="006F1946" w:rsidRDefault="006F1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altName w:val="Ubuntu Light"/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charset w:val="00"/>
    <w:family w:val="auto"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6" w14:textId="77777777" w:rsidR="001A42EB" w:rsidRDefault="00000000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77777777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000000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1686B" w14:textId="77777777" w:rsidR="006F1946" w:rsidRDefault="006F1946">
      <w:r>
        <w:rPr>
          <w:color w:val="000000"/>
        </w:rPr>
        <w:separator/>
      </w:r>
    </w:p>
  </w:footnote>
  <w:footnote w:type="continuationSeparator" w:id="0">
    <w:p w14:paraId="45BEE423" w14:textId="77777777" w:rsidR="006F1946" w:rsidRDefault="006F1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000000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22453580">
    <w:abstractNumId w:val="0"/>
  </w:num>
  <w:num w:numId="2" w16cid:durableId="1094322548">
    <w:abstractNumId w:val="3"/>
  </w:num>
  <w:num w:numId="3" w16cid:durableId="116721221">
    <w:abstractNumId w:val="2"/>
  </w:num>
  <w:num w:numId="4" w16cid:durableId="693962355">
    <w:abstractNumId w:val="1"/>
  </w:num>
  <w:num w:numId="5" w16cid:durableId="3738908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571"/>
    <w:rsid w:val="00010FFA"/>
    <w:rsid w:val="00067DBB"/>
    <w:rsid w:val="000D12BF"/>
    <w:rsid w:val="00146A7F"/>
    <w:rsid w:val="0017295B"/>
    <w:rsid w:val="00203E6B"/>
    <w:rsid w:val="002B5433"/>
    <w:rsid w:val="002D10CB"/>
    <w:rsid w:val="0030348C"/>
    <w:rsid w:val="003209B5"/>
    <w:rsid w:val="00351B12"/>
    <w:rsid w:val="00363F7D"/>
    <w:rsid w:val="003675F8"/>
    <w:rsid w:val="003A0F2F"/>
    <w:rsid w:val="00436B6D"/>
    <w:rsid w:val="004441B9"/>
    <w:rsid w:val="00493924"/>
    <w:rsid w:val="00533D6F"/>
    <w:rsid w:val="0054609E"/>
    <w:rsid w:val="005B1859"/>
    <w:rsid w:val="00622602"/>
    <w:rsid w:val="006403D8"/>
    <w:rsid w:val="006700BF"/>
    <w:rsid w:val="00692571"/>
    <w:rsid w:val="006F1946"/>
    <w:rsid w:val="006F20A6"/>
    <w:rsid w:val="00713DB2"/>
    <w:rsid w:val="007929F3"/>
    <w:rsid w:val="007961DE"/>
    <w:rsid w:val="00797245"/>
    <w:rsid w:val="007D6EBA"/>
    <w:rsid w:val="00810EDF"/>
    <w:rsid w:val="00837879"/>
    <w:rsid w:val="00837AD6"/>
    <w:rsid w:val="008454FB"/>
    <w:rsid w:val="008566EA"/>
    <w:rsid w:val="00864F9F"/>
    <w:rsid w:val="00872A0E"/>
    <w:rsid w:val="009128DF"/>
    <w:rsid w:val="00975786"/>
    <w:rsid w:val="009A7423"/>
    <w:rsid w:val="009E6F60"/>
    <w:rsid w:val="00A02FEC"/>
    <w:rsid w:val="00A24F73"/>
    <w:rsid w:val="00A36525"/>
    <w:rsid w:val="00A91B34"/>
    <w:rsid w:val="00AD4B2E"/>
    <w:rsid w:val="00B52532"/>
    <w:rsid w:val="00B73596"/>
    <w:rsid w:val="00B77D5D"/>
    <w:rsid w:val="00B84FBB"/>
    <w:rsid w:val="00BB72BB"/>
    <w:rsid w:val="00BC2BCE"/>
    <w:rsid w:val="00BE7FAE"/>
    <w:rsid w:val="00C31ED0"/>
    <w:rsid w:val="00C657C4"/>
    <w:rsid w:val="00C8610F"/>
    <w:rsid w:val="00C94D1A"/>
    <w:rsid w:val="00CA5ABE"/>
    <w:rsid w:val="00D51678"/>
    <w:rsid w:val="00E025E0"/>
    <w:rsid w:val="00E15662"/>
    <w:rsid w:val="00E32F3A"/>
    <w:rsid w:val="00E50BDA"/>
    <w:rsid w:val="00E604DF"/>
    <w:rsid w:val="00E97509"/>
    <w:rsid w:val="00EC5DEC"/>
    <w:rsid w:val="00ED0327"/>
    <w:rsid w:val="00EE5EC4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127</TotalTime>
  <Pages>3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zuriel salvador</cp:lastModifiedBy>
  <cp:revision>15</cp:revision>
  <dcterms:created xsi:type="dcterms:W3CDTF">2021-08-10T16:54:00Z</dcterms:created>
  <dcterms:modified xsi:type="dcterms:W3CDTF">2022-08-25T19:32:00Z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