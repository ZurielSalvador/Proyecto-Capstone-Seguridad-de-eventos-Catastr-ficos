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5FFE618A" w:rsidR="00692571" w:rsidRDefault="00BE7FA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363F7D">
              <w:rPr>
                <w:color w:val="000000"/>
              </w:rPr>
              <w:t xml:space="preserve"> de agosto</w:t>
            </w:r>
            <w:r w:rsidR="0054609E">
              <w:rPr>
                <w:color w:val="000000"/>
              </w:rPr>
              <w:t xml:space="preserve"> de 202</w:t>
            </w:r>
            <w:r w:rsidR="00D25185">
              <w:rPr>
                <w:color w:val="000000"/>
              </w:rPr>
              <w:t>2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19BCA425" w:rsidR="00692571" w:rsidRDefault="000D12BF" w:rsidP="00363F7D">
      <w:pPr>
        <w:pStyle w:val="Subttulo"/>
        <w:rPr>
          <w:rFonts w:ascii="Ubuntu Light" w:hAnsi="Ubuntu Light"/>
        </w:rPr>
      </w:pPr>
      <w:r w:rsidRPr="000D12BF">
        <w:rPr>
          <w:rFonts w:ascii="Ubuntu Light" w:hAnsi="Ubuntu Light"/>
        </w:rPr>
        <w:t>Seguridad de eventos Catastróficos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2832EE0A" w:rsidR="00B73596" w:rsidRPr="00B73596" w:rsidRDefault="002B543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22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381F83E6" w:rsidR="00B73596" w:rsidRPr="00B73596" w:rsidRDefault="002B543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Victor Zuriel Dominguez Salvador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45F8F22A" w:rsidR="00B73596" w:rsidRPr="00B73596" w:rsidRDefault="002B543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Eduardo Cabrera </w:t>
            </w:r>
            <w:r w:rsidR="00CA5AB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Mendoza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64FB4931" w:rsidR="00B73596" w:rsidRPr="00B73596" w:rsidRDefault="00CA5AB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José</w:t>
            </w:r>
            <w:r w:rsidR="002B543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Ernesto Calvillo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Lizárraga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50B879E8" w:rsidR="00B73596" w:rsidRPr="00B73596" w:rsidRDefault="00810ED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Victor Zuriel Dominguez Salvador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46A46766" w:rsidR="00B73596" w:rsidRPr="00B73596" w:rsidRDefault="00810EDF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810E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Seguridad de eventos Catastróficos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4FECCEE0" w14:textId="51645619" w:rsidR="00810EDF" w:rsidRDefault="00810EDF" w:rsidP="000D12BF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Detectar de manera más rápida y efectiva a los siniestros que pueden ocurrir de manera espontane</w:t>
            </w:r>
            <w:r w:rsidR="0030348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 (Incendio, temblores etc.). Avisar a los cuerpos de seguridad para salvar vida. </w:t>
            </w:r>
          </w:p>
          <w:p w14:paraId="2638CEC4" w14:textId="2E5CA625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20052AE9" w14:textId="014BF93A" w:rsidR="00B73596" w:rsidRDefault="0030348C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Detectar un incendio en un departamento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&lt;Enlistar los objetivos sociales, industriales y técnicos que satisface este proyecto&gt;</w:t>
            </w:r>
          </w:p>
          <w:p w14:paraId="61BA1A04" w14:textId="5F5020BF" w:rsidR="0030348C" w:rsidRPr="00B73596" w:rsidRDefault="0030348C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4B4A226A" w14:textId="026258D3" w:rsidR="00B73596" w:rsidRDefault="0030348C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Avisar a l</w:t>
            </w:r>
            <w:r w:rsidR="00BC2BC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os cuerpos de seguridad (Bomberos, policías y paramédicos, </w:t>
            </w:r>
            <w:r w:rsidR="007929F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etc.)</w:t>
            </w:r>
          </w:p>
          <w:p w14:paraId="1BF6C644" w14:textId="17D7C26A" w:rsidR="00BC2BCE" w:rsidRPr="00B73596" w:rsidRDefault="00BC2BC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A3F7E5F" w14:textId="77777777" w:rsidR="00B73596" w:rsidRDefault="00BC2BC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Señalizar las mejores rutas de evacuación.</w:t>
            </w:r>
          </w:p>
          <w:p w14:paraId="27E66860" w14:textId="106E805F" w:rsidR="00BC2BCE" w:rsidRPr="00B73596" w:rsidRDefault="00BC2BC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5E0481E0" w:rsidR="00B73596" w:rsidRPr="00B73596" w:rsidRDefault="00BC2BCE" w:rsidP="009128DF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Nuestro proyecto es un sistema de detección de siniestros</w:t>
            </w:r>
            <w:r w:rsidR="007929F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que ocurren en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departamentos que busca prevenir las muertes en estos eventos catastróficos, </w:t>
            </w:r>
            <w:r w:rsidR="004441B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sistema se basa en sensores que miden diferentes parámetros para determinar si el hogar esta incendiado (temperatura, CO2, etc.) y de acuerdo con ello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proporcio</w:t>
            </w:r>
            <w:r w:rsidR="004441B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nar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rutas de escape </w:t>
            </w:r>
            <w:r w:rsidR="007929F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 acuerdo con el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evento que se esté presentando, así mismo, </w:t>
            </w:r>
            <w:r w:rsidR="007929F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avisar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9128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 los cuerpos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de seguridad como son los bomberos, policías, paramédicos dependiendo el caso.   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E585789" w:rsidR="00B73596" w:rsidRPr="00B73596" w:rsidRDefault="009128DF" w:rsidP="009128DF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Una maqueta de un edificio de departamentos con un prototipo a escala del sistema de sensores y rutas de escape. El prototipo</w:t>
            </w:r>
            <w:r w:rsidR="003209B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consistirá en sensores para detectar el incendio, detectores de</w:t>
            </w:r>
            <w:r w:rsidR="00AD4B2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fuga gas y temblores, para identificar la ruta de escape leds, y actuadores para abrir puertas.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0F80D459" w:rsidR="00B73596" w:rsidRPr="00B73596" w:rsidRDefault="00E1566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Planificación de rutas de escape</w:t>
            </w:r>
            <w:r w:rsidR="00A3652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44B01ABC" w14:textId="7082BFD0" w:rsidR="00B73596" w:rsidRDefault="00A3652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Avisar a las autoridades.</w:t>
            </w:r>
          </w:p>
          <w:p w14:paraId="63057A15" w14:textId="64296AA4" w:rsidR="00B84FBB" w:rsidRDefault="00B84FB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23ED0ED0" w14:textId="1B388720" w:rsidR="00B84FBB" w:rsidRDefault="00B84FB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Sistema de detección.</w:t>
            </w:r>
          </w:p>
          <w:p w14:paraId="7F572003" w14:textId="5C5F0783" w:rsidR="00A36525" w:rsidRPr="00B73596" w:rsidRDefault="00A3652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6F786B33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0F4AAEC4" w:rsidR="00B73596" w:rsidRPr="00B73596" w:rsidRDefault="00B84FBB" w:rsidP="00CA5ABE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Tratar de disminuir el número de muertes en siniestros que ocurren en el lugar. Proporcionar de manera preventiva a los usuarios afectados en el momento la posibilidad de poder evacuar de manera seguro de su ambiente actual. 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4C28748A" w14:textId="77777777" w:rsidR="00B73596" w:rsidRDefault="00CA5ABE" w:rsidP="00E97509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Rol Victor Zuriel Dominguez Salvador: </w:t>
            </w:r>
            <w:r w:rsidR="00E9750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Prototipo en físico (maqueta)/ Hardware/ Programación. </w:t>
            </w:r>
          </w:p>
          <w:p w14:paraId="5DF63674" w14:textId="6D3CAF92" w:rsidR="00E97509" w:rsidRPr="00B73596" w:rsidRDefault="00E97509" w:rsidP="00E97509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470A3269" w14:textId="77777777" w:rsidR="00B73596" w:rsidRDefault="00CA5ABE" w:rsidP="00E97509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Rol Eduardo Cabrera Mendoza:</w:t>
            </w:r>
            <w:r w:rsidR="00E9750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Prototipo en físico (maqueta)/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E9750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Hardware/Programación.</w:t>
            </w:r>
          </w:p>
          <w:p w14:paraId="012BA72C" w14:textId="6138470A" w:rsidR="00E97509" w:rsidRPr="00B73596" w:rsidRDefault="00E97509" w:rsidP="00E97509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5B13C46" w14:textId="5CA12458" w:rsidR="00B73596" w:rsidRDefault="00CA5ABE" w:rsidP="00E97509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Rol de José Ernesto Calvillo Lizárraga: Documentación/Programación.  </w:t>
            </w:r>
          </w:p>
          <w:p w14:paraId="2CFC2C32" w14:textId="77777777" w:rsidR="00E97509" w:rsidRDefault="00E97509" w:rsidP="00E97509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7BAF5612" w14:textId="33CA5F27" w:rsidR="00CA5ABE" w:rsidRPr="00B73596" w:rsidRDefault="00CA5ABE" w:rsidP="00E97509">
            <w:pPr>
              <w:suppressAutoHyphens w:val="0"/>
              <w:autoSpaceDN/>
              <w:jc w:val="both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D06CA" w14:textId="77777777" w:rsidR="003078C7" w:rsidRDefault="003078C7">
      <w:r>
        <w:separator/>
      </w:r>
    </w:p>
  </w:endnote>
  <w:endnote w:type="continuationSeparator" w:id="0">
    <w:p w14:paraId="69CED6EE" w14:textId="77777777" w:rsidR="003078C7" w:rsidRDefault="00307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000000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000000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2256" w14:textId="77777777" w:rsidR="003078C7" w:rsidRDefault="003078C7">
      <w:r>
        <w:rPr>
          <w:color w:val="000000"/>
        </w:rPr>
        <w:separator/>
      </w:r>
    </w:p>
  </w:footnote>
  <w:footnote w:type="continuationSeparator" w:id="0">
    <w:p w14:paraId="41655CA6" w14:textId="77777777" w:rsidR="003078C7" w:rsidRDefault="00307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000000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22453580">
    <w:abstractNumId w:val="0"/>
  </w:num>
  <w:num w:numId="2" w16cid:durableId="1094322548">
    <w:abstractNumId w:val="3"/>
  </w:num>
  <w:num w:numId="3" w16cid:durableId="116721221">
    <w:abstractNumId w:val="2"/>
  </w:num>
  <w:num w:numId="4" w16cid:durableId="693962355">
    <w:abstractNumId w:val="1"/>
  </w:num>
  <w:num w:numId="5" w16cid:durableId="373890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0D12BF"/>
    <w:rsid w:val="00146A7F"/>
    <w:rsid w:val="0017295B"/>
    <w:rsid w:val="00203E6B"/>
    <w:rsid w:val="002B5433"/>
    <w:rsid w:val="002D10CB"/>
    <w:rsid w:val="0030348C"/>
    <w:rsid w:val="003078C7"/>
    <w:rsid w:val="003209B5"/>
    <w:rsid w:val="00351B12"/>
    <w:rsid w:val="00363F7D"/>
    <w:rsid w:val="003675F8"/>
    <w:rsid w:val="003A0F2F"/>
    <w:rsid w:val="00436B6D"/>
    <w:rsid w:val="004441B9"/>
    <w:rsid w:val="00493924"/>
    <w:rsid w:val="00533D6F"/>
    <w:rsid w:val="0054609E"/>
    <w:rsid w:val="005B1859"/>
    <w:rsid w:val="00622602"/>
    <w:rsid w:val="006403D8"/>
    <w:rsid w:val="006700BF"/>
    <w:rsid w:val="00692571"/>
    <w:rsid w:val="006F1946"/>
    <w:rsid w:val="006F20A6"/>
    <w:rsid w:val="00713DB2"/>
    <w:rsid w:val="007929F3"/>
    <w:rsid w:val="007961DE"/>
    <w:rsid w:val="00797245"/>
    <w:rsid w:val="007D6EBA"/>
    <w:rsid w:val="00810EDF"/>
    <w:rsid w:val="00837879"/>
    <w:rsid w:val="00837AD6"/>
    <w:rsid w:val="008454FB"/>
    <w:rsid w:val="008566EA"/>
    <w:rsid w:val="00864F9F"/>
    <w:rsid w:val="00872A0E"/>
    <w:rsid w:val="009128DF"/>
    <w:rsid w:val="00975786"/>
    <w:rsid w:val="009A7423"/>
    <w:rsid w:val="009E6F60"/>
    <w:rsid w:val="00A02FEC"/>
    <w:rsid w:val="00A24F73"/>
    <w:rsid w:val="00A36525"/>
    <w:rsid w:val="00A91B34"/>
    <w:rsid w:val="00AD4B2E"/>
    <w:rsid w:val="00B52532"/>
    <w:rsid w:val="00B73596"/>
    <w:rsid w:val="00B77D5D"/>
    <w:rsid w:val="00B84FBB"/>
    <w:rsid w:val="00BB72BB"/>
    <w:rsid w:val="00BC2BCE"/>
    <w:rsid w:val="00BE7FAE"/>
    <w:rsid w:val="00C31ED0"/>
    <w:rsid w:val="00C657C4"/>
    <w:rsid w:val="00C8610F"/>
    <w:rsid w:val="00C94D1A"/>
    <w:rsid w:val="00CA5ABE"/>
    <w:rsid w:val="00D25185"/>
    <w:rsid w:val="00D51678"/>
    <w:rsid w:val="00E025E0"/>
    <w:rsid w:val="00E15662"/>
    <w:rsid w:val="00E32F3A"/>
    <w:rsid w:val="00E50BDA"/>
    <w:rsid w:val="00E604DF"/>
    <w:rsid w:val="00E97509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127</TotalTime>
  <Pages>3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zuriel salvador</cp:lastModifiedBy>
  <cp:revision>16</cp:revision>
  <dcterms:created xsi:type="dcterms:W3CDTF">2021-08-10T16:54:00Z</dcterms:created>
  <dcterms:modified xsi:type="dcterms:W3CDTF">2022-08-25T19:44:00Z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